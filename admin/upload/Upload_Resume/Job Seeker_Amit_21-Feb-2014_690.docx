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DBF62AD"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1"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C93DF2" w:rsidP="001B2ABD">
            <w:pPr>
              <w:pStyle w:val="Title"/>
            </w:pPr>
            <w:r>
              <w:t>Akash Nair</w:t>
            </w:r>
          </w:p>
          <w:p w:rsidR="001B2ABD" w:rsidRDefault="00C93DF2" w:rsidP="001B2ABD">
            <w:pPr>
              <w:pStyle w:val="Subtitle"/>
            </w:pPr>
            <w:r w:rsidRPr="001F57AF">
              <w:rPr>
                <w:spacing w:val="1"/>
                <w:w w:val="55"/>
              </w:rPr>
              <w:t>Sr. Software Programmer</w:t>
            </w:r>
            <w:r w:rsidRPr="001F57AF">
              <w:rPr>
                <w:spacing w:val="6"/>
                <w:w w:val="55"/>
              </w:rPr>
              <w:t xml:space="preserve"> </w:t>
            </w:r>
          </w:p>
        </w:tc>
      </w:tr>
      <w:tr w:rsidR="001B2ABD" w:rsidTr="001B2ABD">
        <w:tc>
          <w:tcPr>
            <w:tcW w:w="3600" w:type="dxa"/>
          </w:tcPr>
          <w:sdt>
            <w:sdtPr>
              <w:id w:val="-1711873194"/>
              <w:placeholder>
                <w:docPart w:val="C0BF306A58214711A3A7B497640C060E"/>
              </w:placeholder>
              <w:temporary/>
              <w:showingPlcHdr/>
              <w15:appearance w15:val="hidden"/>
            </w:sdtPr>
            <w:sdtContent>
              <w:p w:rsidR="001B2ABD" w:rsidRDefault="00036450" w:rsidP="00036450">
                <w:pPr>
                  <w:pStyle w:val="Heading3"/>
                </w:pPr>
                <w:r w:rsidRPr="00D5459D">
                  <w:t>Profile</w:t>
                </w:r>
              </w:p>
            </w:sdtContent>
          </w:sdt>
          <w:sdt>
            <w:sdtPr>
              <w:id w:val="355866036"/>
              <w:placeholder>
                <w:docPart w:val="5E5A0ACF26D04158B080E415BCCDA757"/>
              </w:placeholder>
              <w:temporary/>
              <w:showingPlcHdr/>
              <w15:appearance w15:val="hidden"/>
            </w:sdt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3389504023FE44748DC01F8F68BD4A4B"/>
              </w:placeholder>
              <w:temporary/>
              <w:showingPlcHdr/>
              <w15:appearance w15:val="hidden"/>
            </w:sdtPr>
            <w:sdtContent>
              <w:p w:rsidR="00036450" w:rsidRPr="00CB0055" w:rsidRDefault="00CB0055" w:rsidP="00CB0055">
                <w:pPr>
                  <w:pStyle w:val="Heading3"/>
                </w:pPr>
                <w:r w:rsidRPr="00CB0055">
                  <w:t>Contact</w:t>
                </w:r>
              </w:p>
            </w:sdtContent>
          </w:sdt>
          <w:p w:rsidR="00EC58E9" w:rsidRDefault="00EC58E9" w:rsidP="00EC58E9">
            <w:r>
              <w:t>ADDRESS</w:t>
            </w:r>
          </w:p>
          <w:p w:rsidR="00EC58E9" w:rsidRDefault="00EC58E9" w:rsidP="00EC58E9">
            <w:r>
              <w:t xml:space="preserve">Hanuman Road, </w:t>
            </w:r>
            <w:proofErr w:type="spellStart"/>
            <w:r>
              <w:t>Sadar</w:t>
            </w:r>
            <w:proofErr w:type="spellEnd"/>
            <w:r>
              <w:t xml:space="preserve"> Bazar, Near Post Office, </w:t>
            </w:r>
            <w:proofErr w:type="spellStart"/>
            <w:r>
              <w:t>Dist</w:t>
            </w:r>
            <w:proofErr w:type="spellEnd"/>
            <w:r>
              <w:t xml:space="preserve"> – Pali (Rajasthan)</w:t>
            </w:r>
          </w:p>
          <w:p w:rsidR="00EC58E9" w:rsidRDefault="00EC58E9" w:rsidP="004D3011">
            <w:r>
              <w:t>306115</w:t>
            </w:r>
          </w:p>
          <w:p w:rsidR="00EC58E9" w:rsidRDefault="00EC58E9" w:rsidP="004D3011"/>
          <w:sdt>
            <w:sdtPr>
              <w:id w:val="1111563247"/>
              <w:placeholder>
                <w:docPart w:val="A550921B58D74FB0BD7F9EBECA6779EF"/>
              </w:placeholder>
              <w:temporary/>
              <w:showingPlcHdr/>
              <w15:appearance w15:val="hidden"/>
            </w:sdtPr>
            <w:sdtContent>
              <w:p w:rsidR="004D3011" w:rsidRDefault="004D3011" w:rsidP="004D3011">
                <w:r w:rsidRPr="004D3011">
                  <w:t>PHONE:</w:t>
                </w:r>
              </w:p>
            </w:sdtContent>
          </w:sdt>
          <w:p w:rsidR="004D3011" w:rsidRDefault="00DB5544" w:rsidP="004D3011">
            <w:r>
              <w:t>9460618220</w:t>
            </w:r>
          </w:p>
          <w:p w:rsidR="004D3011" w:rsidRDefault="004D3011" w:rsidP="004D3011"/>
          <w:sdt>
            <w:sdtPr>
              <w:id w:val="-240260293"/>
              <w:placeholder>
                <w:docPart w:val="59E8ADDED07F466BA25C8E154ED922D6"/>
              </w:placeholder>
              <w:temporary/>
              <w:showingPlcHdr/>
              <w15:appearance w15:val="hidden"/>
            </w:sdtPr>
            <w:sdtContent>
              <w:p w:rsidR="004D3011" w:rsidRDefault="004D3011" w:rsidP="004D3011">
                <w:r w:rsidRPr="004D3011">
                  <w:t>EMAIL:</w:t>
                </w:r>
              </w:p>
            </w:sdtContent>
          </w:sdt>
          <w:p w:rsidR="00036450" w:rsidRPr="00E4381A" w:rsidRDefault="00DB5544" w:rsidP="004D3011">
            <w:pPr>
              <w:rPr>
                <w:rStyle w:val="Hyperlink"/>
              </w:rPr>
            </w:pPr>
            <w:r>
              <w:t>Say2me84@gmail.com</w:t>
            </w:r>
          </w:p>
          <w:sdt>
            <w:sdtPr>
              <w:id w:val="-1444214663"/>
              <w:placeholder>
                <w:docPart w:val="4E815852EFD74F359E8B83698AECBE14"/>
              </w:placeholder>
              <w:temporary/>
              <w:showingPlcHdr/>
              <w15:appearance w15:val="hidden"/>
            </w:sdtPr>
            <w:sdtContent>
              <w:p w:rsidR="004D3011" w:rsidRPr="00CB0055" w:rsidRDefault="00CB0055" w:rsidP="00CB0055">
                <w:pPr>
                  <w:pStyle w:val="Heading3"/>
                </w:pPr>
                <w:r w:rsidRPr="00CB0055">
                  <w:t>Hobbies</w:t>
                </w:r>
              </w:p>
            </w:sdtContent>
          </w:sdt>
          <w:p w:rsidR="004D3011" w:rsidRDefault="00DB5544" w:rsidP="004D3011">
            <w:r>
              <w:t>Cooking</w:t>
            </w:r>
          </w:p>
          <w:p w:rsidR="004D3011" w:rsidRDefault="00DB5544" w:rsidP="004D3011">
            <w:r>
              <w:t>Travelling</w:t>
            </w:r>
          </w:p>
          <w:p w:rsidR="004D3011" w:rsidRDefault="00DB5544" w:rsidP="004D3011">
            <w:r>
              <w:t>Watching Movies</w:t>
            </w:r>
          </w:p>
          <w:p w:rsidR="004D3011" w:rsidRPr="004D3011" w:rsidRDefault="004D3011" w:rsidP="004D3011"/>
        </w:tc>
        <w:tc>
          <w:tcPr>
            <w:tcW w:w="720" w:type="dxa"/>
          </w:tcPr>
          <w:p w:rsidR="001B2ABD" w:rsidRDefault="001B2ABD" w:rsidP="000C45FF">
            <w:pPr>
              <w:tabs>
                <w:tab w:val="left" w:pos="990"/>
              </w:tabs>
            </w:pPr>
          </w:p>
        </w:tc>
        <w:tc>
          <w:tcPr>
            <w:tcW w:w="6470" w:type="dxa"/>
          </w:tcPr>
          <w:sdt>
            <w:sdtPr>
              <w:id w:val="1049110328"/>
              <w:placeholder>
                <w:docPart w:val="8D41D523D4734B3A91DED9EB4F9EB402"/>
              </w:placeholder>
              <w:temporary/>
              <w:showingPlcHdr/>
              <w15:appearance w15:val="hidden"/>
            </w:sdtPr>
            <w:sdtContent>
              <w:p w:rsidR="001B2ABD" w:rsidRDefault="00E25A26" w:rsidP="00036450">
                <w:pPr>
                  <w:pStyle w:val="Heading2"/>
                </w:pPr>
                <w:r w:rsidRPr="00036450">
                  <w:t>EDUCATION</w:t>
                </w:r>
              </w:p>
            </w:sdtContent>
          </w:sdt>
          <w:p w:rsidR="00036450" w:rsidRPr="00036450" w:rsidRDefault="00EC58E9" w:rsidP="00B359E4">
            <w:pPr>
              <w:pStyle w:val="Heading4"/>
            </w:pPr>
            <w:r>
              <w:t>SSC - Government School,</w:t>
            </w:r>
            <w:r w:rsidR="008D6496">
              <w:t xml:space="preserve"> </w:t>
            </w:r>
            <w:r>
              <w:t>Pali</w:t>
            </w:r>
          </w:p>
          <w:p w:rsidR="00036450" w:rsidRDefault="00EC58E9" w:rsidP="00B359E4">
            <w:pPr>
              <w:pStyle w:val="Date"/>
            </w:pPr>
            <w:r>
              <w:t>2003</w:t>
            </w:r>
            <w:r w:rsidR="00036450" w:rsidRPr="00B359E4">
              <w:t xml:space="preserve"> </w:t>
            </w:r>
            <w:r>
              <w:t>– 2004</w:t>
            </w:r>
          </w:p>
          <w:p w:rsidR="00EC58E9" w:rsidRPr="00EC58E9" w:rsidRDefault="002873D4" w:rsidP="00EC58E9">
            <w:r>
              <w:t>Percentage:</w:t>
            </w:r>
            <w:r w:rsidR="00EC58E9">
              <w:t xml:space="preserve"> 72 %</w:t>
            </w:r>
          </w:p>
          <w:p w:rsidR="00EC58E9" w:rsidRPr="00036450" w:rsidRDefault="00EC58E9" w:rsidP="00EC58E9">
            <w:pPr>
              <w:pStyle w:val="Heading4"/>
            </w:pPr>
            <w:r>
              <w:t>HSC - Government School, Pali</w:t>
            </w:r>
          </w:p>
          <w:p w:rsidR="00EC58E9" w:rsidRPr="00B359E4" w:rsidRDefault="00EC58E9" w:rsidP="00EC58E9">
            <w:pPr>
              <w:pStyle w:val="Date"/>
            </w:pPr>
            <w:r>
              <w:t>2004</w:t>
            </w:r>
            <w:r w:rsidRPr="00B359E4">
              <w:t xml:space="preserve"> - </w:t>
            </w:r>
            <w:r>
              <w:t>2005</w:t>
            </w:r>
          </w:p>
          <w:p w:rsidR="00036450" w:rsidRDefault="002873D4" w:rsidP="00036450">
            <w:r>
              <w:t>Percentage:</w:t>
            </w:r>
            <w:r w:rsidR="00EC58E9">
              <w:t xml:space="preserve"> 64.7 %</w:t>
            </w:r>
          </w:p>
          <w:p w:rsidR="00036450" w:rsidRPr="00B359E4" w:rsidRDefault="00EC58E9" w:rsidP="00B359E4">
            <w:pPr>
              <w:pStyle w:val="Heading4"/>
            </w:pPr>
            <w:r>
              <w:t>B-TECH</w:t>
            </w:r>
          </w:p>
          <w:p w:rsidR="00036450" w:rsidRDefault="00EC58E9" w:rsidP="00B359E4">
            <w:pPr>
              <w:pStyle w:val="Date"/>
            </w:pPr>
            <w:r>
              <w:t>2005</w:t>
            </w:r>
            <w:r w:rsidR="00036450" w:rsidRPr="00B359E4">
              <w:t xml:space="preserve"> </w:t>
            </w:r>
            <w:r>
              <w:t>–</w:t>
            </w:r>
            <w:r w:rsidR="00036450" w:rsidRPr="00B359E4">
              <w:t xml:space="preserve"> </w:t>
            </w:r>
            <w:r>
              <w:t>2009</w:t>
            </w:r>
          </w:p>
          <w:p w:rsidR="00EC58E9" w:rsidRDefault="00EC58E9" w:rsidP="00EC58E9">
            <w:r>
              <w:t>JNVU, Jodhpur</w:t>
            </w:r>
          </w:p>
          <w:p w:rsidR="00EC58E9" w:rsidRDefault="002873D4" w:rsidP="00EC58E9">
            <w:r>
              <w:t>Percentage:</w:t>
            </w:r>
            <w:r w:rsidR="00EC58E9">
              <w:t xml:space="preserve"> 62 %</w:t>
            </w:r>
          </w:p>
          <w:p w:rsidR="00036450" w:rsidRDefault="00036450" w:rsidP="00036450"/>
          <w:sdt>
            <w:sdtPr>
              <w:id w:val="1001553383"/>
              <w:placeholder>
                <w:docPart w:val="F71BBF1B55F84843B47388913D4DB7C1"/>
              </w:placeholder>
              <w:temporary/>
              <w:showingPlcHdr/>
              <w15:appearance w15:val="hidden"/>
            </w:sdtPr>
            <w:sdtContent>
              <w:p w:rsidR="00036450" w:rsidRDefault="00036450" w:rsidP="00036450">
                <w:pPr>
                  <w:pStyle w:val="Heading2"/>
                </w:pPr>
                <w:r w:rsidRPr="00036450">
                  <w:t>WORK EXPERIENCE</w:t>
                </w:r>
              </w:p>
            </w:sdtContent>
          </w:sdt>
          <w:p w:rsidR="00C93DF2" w:rsidRPr="002873D4" w:rsidRDefault="00C93DF2" w:rsidP="00B359E4">
            <w:pPr>
              <w:pStyle w:val="Heading4"/>
              <w:rPr>
                <w:sz w:val="22"/>
                <w:u w:val="single"/>
              </w:rPr>
            </w:pPr>
            <w:r w:rsidRPr="002873D4">
              <w:rPr>
                <w:sz w:val="22"/>
                <w:u w:val="single"/>
              </w:rPr>
              <w:t>Sterling Software</w:t>
            </w:r>
          </w:p>
          <w:p w:rsidR="00036450" w:rsidRDefault="00C93DF2" w:rsidP="00B359E4">
            <w:pPr>
              <w:pStyle w:val="Heading4"/>
              <w:rPr>
                <w:bCs/>
              </w:rPr>
            </w:pPr>
            <w:r>
              <w:t>Sr Software Programmer</w:t>
            </w:r>
          </w:p>
          <w:p w:rsidR="00036450" w:rsidRPr="00036450" w:rsidRDefault="00C93DF2" w:rsidP="00B359E4">
            <w:pPr>
              <w:pStyle w:val="Date"/>
            </w:pPr>
            <w:r>
              <w:t xml:space="preserve">18 Dec 2016 </w:t>
            </w:r>
            <w:r w:rsidR="00036450" w:rsidRPr="00036450">
              <w:t>–</w:t>
            </w:r>
            <w:r>
              <w:t xml:space="preserve"> 20 Nov 2018 </w:t>
            </w:r>
          </w:p>
          <w:p w:rsidR="00036450" w:rsidRDefault="00C93DF2" w:rsidP="00036450">
            <w:r>
              <w:t xml:space="preserve">Developed websites </w:t>
            </w:r>
            <w:r w:rsidR="002873D4">
              <w:t>using</w:t>
            </w:r>
            <w:r>
              <w:t xml:space="preserve"> ZEND and CAKE YII LARAVEL. </w:t>
            </w:r>
          </w:p>
          <w:p w:rsidR="00C93DF2" w:rsidRDefault="00C93DF2" w:rsidP="00036450">
            <w:r>
              <w:t>BOOTSTRAP</w:t>
            </w:r>
          </w:p>
          <w:p w:rsidR="00C93DF2" w:rsidRDefault="00C93DF2" w:rsidP="00036450">
            <w:r>
              <w:t>WORDPRESS, OPEN</w:t>
            </w:r>
            <w:r w:rsidR="00155CF1">
              <w:t>C</w:t>
            </w:r>
            <w:r>
              <w:t>ART, MAGENTO.</w:t>
            </w:r>
          </w:p>
          <w:p w:rsidR="004D3011" w:rsidRDefault="004D3011" w:rsidP="00036450"/>
          <w:p w:rsidR="00C93DF2" w:rsidRDefault="00C93DF2" w:rsidP="00036450">
            <w:pPr>
              <w:rPr>
                <w:b/>
                <w:i/>
              </w:rPr>
            </w:pPr>
            <w:r w:rsidRPr="00C93DF2">
              <w:rPr>
                <w:b/>
                <w:i/>
              </w:rPr>
              <w:t>PROJECTS</w:t>
            </w:r>
          </w:p>
          <w:p w:rsidR="00C93DF2" w:rsidRPr="00155CF1" w:rsidRDefault="002873D4" w:rsidP="00C93DF2">
            <w:pPr>
              <w:pStyle w:val="ListParagraph"/>
              <w:numPr>
                <w:ilvl w:val="0"/>
                <w:numId w:val="1"/>
              </w:numPr>
              <w:rPr>
                <w:b/>
              </w:rPr>
            </w:pPr>
            <w:r w:rsidRPr="00155CF1">
              <w:rPr>
                <w:b/>
                <w:color w:val="355D7E" w:themeColor="accent1" w:themeShade="80"/>
              </w:rPr>
              <w:t>Worked</w:t>
            </w:r>
            <w:r w:rsidR="00C93DF2" w:rsidRPr="00155CF1">
              <w:rPr>
                <w:b/>
                <w:color w:val="355D7E" w:themeColor="accent1" w:themeShade="80"/>
              </w:rPr>
              <w:t xml:space="preserve"> on the website of a leading marketplace(B2B)</w:t>
            </w:r>
          </w:p>
          <w:p w:rsidR="00155CF1" w:rsidRPr="00155CF1" w:rsidRDefault="00155CF1" w:rsidP="00155CF1">
            <w:pPr>
              <w:rPr>
                <w:b/>
              </w:rPr>
            </w:pPr>
            <w:r>
              <w:rPr>
                <w:b/>
              </w:rPr>
              <w:t xml:space="preserve">       Technologies </w:t>
            </w:r>
            <w:r w:rsidR="002873D4">
              <w:rPr>
                <w:b/>
              </w:rPr>
              <w:t>Used:</w:t>
            </w:r>
            <w:r>
              <w:rPr>
                <w:b/>
              </w:rPr>
              <w:t xml:space="preserve"> </w:t>
            </w:r>
          </w:p>
          <w:p w:rsidR="00C93DF2" w:rsidRPr="00155CF1" w:rsidRDefault="00155CF1" w:rsidP="00C93DF2">
            <w:pPr>
              <w:pStyle w:val="ListParagraph"/>
              <w:numPr>
                <w:ilvl w:val="0"/>
                <w:numId w:val="2"/>
              </w:numPr>
            </w:pPr>
            <w:r w:rsidRPr="00155CF1">
              <w:t>BOOTSTRAP</w:t>
            </w:r>
            <w:r w:rsidR="002873D4">
              <w:t>.</w:t>
            </w:r>
          </w:p>
          <w:p w:rsidR="00155CF1" w:rsidRPr="00155CF1" w:rsidRDefault="00155CF1" w:rsidP="00C93DF2">
            <w:pPr>
              <w:pStyle w:val="ListParagraph"/>
              <w:numPr>
                <w:ilvl w:val="0"/>
                <w:numId w:val="2"/>
              </w:numPr>
            </w:pPr>
            <w:r w:rsidRPr="00155CF1">
              <w:t>LIQUID JS</w:t>
            </w:r>
            <w:r w:rsidR="002873D4">
              <w:t>.</w:t>
            </w:r>
          </w:p>
          <w:p w:rsidR="00155CF1" w:rsidRPr="00155CF1" w:rsidRDefault="00155CF1" w:rsidP="00C93DF2">
            <w:pPr>
              <w:pStyle w:val="ListParagraph"/>
              <w:numPr>
                <w:ilvl w:val="0"/>
                <w:numId w:val="2"/>
              </w:numPr>
            </w:pPr>
            <w:r w:rsidRPr="00155CF1">
              <w:t>LIQUID CSS</w:t>
            </w:r>
            <w:r w:rsidR="002873D4">
              <w:t>.</w:t>
            </w:r>
          </w:p>
          <w:p w:rsidR="00155CF1" w:rsidRPr="00155CF1" w:rsidRDefault="00155CF1" w:rsidP="00C93DF2">
            <w:pPr>
              <w:pStyle w:val="ListParagraph"/>
              <w:numPr>
                <w:ilvl w:val="0"/>
                <w:numId w:val="2"/>
              </w:numPr>
            </w:pPr>
            <w:r w:rsidRPr="00155CF1">
              <w:t>OPEN</w:t>
            </w:r>
            <w:r>
              <w:t>C</w:t>
            </w:r>
            <w:r w:rsidRPr="00155CF1">
              <w:t>ART FRAMEWORK</w:t>
            </w:r>
            <w:r w:rsidR="002873D4">
              <w:t>.</w:t>
            </w:r>
          </w:p>
          <w:p w:rsidR="00155CF1" w:rsidRPr="00155CF1" w:rsidRDefault="00155CF1" w:rsidP="00C93DF2">
            <w:pPr>
              <w:pStyle w:val="ListParagraph"/>
              <w:numPr>
                <w:ilvl w:val="0"/>
                <w:numId w:val="2"/>
              </w:numPr>
            </w:pPr>
            <w:r w:rsidRPr="00155CF1">
              <w:t>GOOGLE API</w:t>
            </w:r>
            <w:r w:rsidR="002873D4">
              <w:t>.</w:t>
            </w:r>
          </w:p>
          <w:p w:rsidR="00155CF1" w:rsidRPr="00155CF1" w:rsidRDefault="00155CF1" w:rsidP="00C93DF2">
            <w:pPr>
              <w:pStyle w:val="ListParagraph"/>
              <w:numPr>
                <w:ilvl w:val="0"/>
                <w:numId w:val="2"/>
              </w:numPr>
            </w:pPr>
            <w:r w:rsidRPr="00155CF1">
              <w:t>AMAZON WEB SERVICES</w:t>
            </w:r>
            <w:r w:rsidR="002873D4">
              <w:t>.</w:t>
            </w:r>
          </w:p>
          <w:p w:rsidR="00155CF1" w:rsidRDefault="00155CF1" w:rsidP="00C93DF2">
            <w:pPr>
              <w:pStyle w:val="ListParagraph"/>
              <w:numPr>
                <w:ilvl w:val="0"/>
                <w:numId w:val="2"/>
              </w:numPr>
            </w:pPr>
            <w:r w:rsidRPr="00155CF1">
              <w:t xml:space="preserve">PAYMENT GATEWAY </w:t>
            </w:r>
            <w:r w:rsidR="006F4A4C">
              <w:t>–</w:t>
            </w:r>
            <w:r w:rsidRPr="00155CF1">
              <w:t xml:space="preserve"> PAYTM</w:t>
            </w:r>
            <w:r w:rsidR="002873D4">
              <w:t>.</w:t>
            </w:r>
          </w:p>
          <w:p w:rsidR="006F4A4C" w:rsidRPr="00155CF1" w:rsidRDefault="006F4A4C" w:rsidP="00C93DF2">
            <w:pPr>
              <w:pStyle w:val="ListParagraph"/>
              <w:numPr>
                <w:ilvl w:val="0"/>
                <w:numId w:val="2"/>
              </w:numPr>
            </w:pPr>
            <w:r>
              <w:t>MYSQL</w:t>
            </w:r>
            <w:r w:rsidR="002873D4">
              <w:t>.</w:t>
            </w:r>
          </w:p>
          <w:p w:rsidR="00C93DF2" w:rsidRPr="00155CF1" w:rsidRDefault="008D6496" w:rsidP="00C93DF2">
            <w:pPr>
              <w:pStyle w:val="ListParagraph"/>
              <w:numPr>
                <w:ilvl w:val="0"/>
                <w:numId w:val="1"/>
              </w:numPr>
              <w:rPr>
                <w:b/>
              </w:rPr>
            </w:pPr>
            <w:proofErr w:type="spellStart"/>
            <w:r>
              <w:rPr>
                <w:b/>
                <w:color w:val="355D7E" w:themeColor="accent1" w:themeShade="80"/>
              </w:rPr>
              <w:t>uyko</w:t>
            </w:r>
            <w:r w:rsidR="00155CF1" w:rsidRPr="00155CF1">
              <w:rPr>
                <w:b/>
                <w:color w:val="355D7E" w:themeColor="accent1" w:themeShade="80"/>
              </w:rPr>
              <w:t>orked</w:t>
            </w:r>
            <w:proofErr w:type="spellEnd"/>
            <w:r w:rsidR="00155CF1" w:rsidRPr="00155CF1">
              <w:rPr>
                <w:b/>
                <w:color w:val="355D7E" w:themeColor="accent1" w:themeShade="80"/>
              </w:rPr>
              <w:t xml:space="preserve"> on the software of school management.</w:t>
            </w:r>
          </w:p>
          <w:p w:rsidR="00155CF1" w:rsidRPr="00155CF1" w:rsidRDefault="002873D4" w:rsidP="00155CF1">
            <w:pPr>
              <w:ind w:left="360"/>
            </w:pPr>
            <w:r>
              <w:rPr>
                <w:b/>
              </w:rPr>
              <w:t>Description:</w:t>
            </w:r>
            <w:r w:rsidR="00155CF1">
              <w:rPr>
                <w:b/>
              </w:rPr>
              <w:t xml:space="preserve"> </w:t>
            </w:r>
            <w:r w:rsidR="00155CF1" w:rsidRPr="00155CF1">
              <w:t xml:space="preserve">Created a </w:t>
            </w:r>
            <w:r w:rsidRPr="00155CF1">
              <w:t>website</w:t>
            </w:r>
            <w:r w:rsidR="00155CF1" w:rsidRPr="00155CF1">
              <w:t xml:space="preserve"> for the school management. It involved multiple logins for students, parents, principle. It also has the </w:t>
            </w:r>
            <w:r w:rsidR="008D6496">
              <w:t>feature to</w:t>
            </w:r>
            <w:r w:rsidR="00155CF1" w:rsidRPr="00155CF1">
              <w:t xml:space="preserve"> handl</w:t>
            </w:r>
            <w:r w:rsidR="008D6496">
              <w:t>e</w:t>
            </w:r>
            <w:r w:rsidR="00155CF1" w:rsidRPr="00155CF1">
              <w:t xml:space="preserve"> multiple branches in school. </w:t>
            </w:r>
            <w:proofErr w:type="gramStart"/>
            <w:r w:rsidR="008D6496">
              <w:t>Other</w:t>
            </w:r>
            <w:proofErr w:type="gramEnd"/>
            <w:r w:rsidR="008D6496">
              <w:t xml:space="preserve"> feature involves:</w:t>
            </w:r>
          </w:p>
          <w:p w:rsidR="00155CF1" w:rsidRPr="00155CF1" w:rsidRDefault="00155CF1" w:rsidP="00155CF1">
            <w:pPr>
              <w:pStyle w:val="ListParagraph"/>
              <w:numPr>
                <w:ilvl w:val="0"/>
                <w:numId w:val="2"/>
              </w:numPr>
            </w:pPr>
            <w:r w:rsidRPr="00155CF1">
              <w:t>Progress report generation</w:t>
            </w:r>
            <w:r w:rsidR="002873D4">
              <w:t>.</w:t>
            </w:r>
          </w:p>
          <w:p w:rsidR="00155CF1" w:rsidRPr="00155CF1" w:rsidRDefault="00155CF1" w:rsidP="00155CF1">
            <w:pPr>
              <w:pStyle w:val="ListParagraph"/>
              <w:numPr>
                <w:ilvl w:val="0"/>
                <w:numId w:val="2"/>
              </w:numPr>
            </w:pPr>
            <w:r w:rsidRPr="00155CF1">
              <w:t>Fees Structure for Accounting</w:t>
            </w:r>
            <w:r w:rsidR="002873D4">
              <w:t>.</w:t>
            </w:r>
          </w:p>
          <w:p w:rsidR="00155CF1" w:rsidRPr="00155CF1" w:rsidRDefault="00155CF1" w:rsidP="00155CF1">
            <w:pPr>
              <w:pStyle w:val="ListParagraph"/>
              <w:numPr>
                <w:ilvl w:val="0"/>
                <w:numId w:val="2"/>
              </w:numPr>
            </w:pPr>
            <w:r w:rsidRPr="00155CF1">
              <w:t>Online library</w:t>
            </w:r>
            <w:r w:rsidR="002873D4">
              <w:t>.</w:t>
            </w:r>
          </w:p>
          <w:p w:rsidR="002873D4" w:rsidRDefault="00155CF1" w:rsidP="002873D4">
            <w:pPr>
              <w:ind w:left="360"/>
              <w:rPr>
                <w:b/>
              </w:rPr>
            </w:pPr>
            <w:r>
              <w:rPr>
                <w:b/>
              </w:rPr>
              <w:t xml:space="preserve">Technologies </w:t>
            </w:r>
            <w:r w:rsidR="002873D4">
              <w:rPr>
                <w:b/>
              </w:rPr>
              <w:t>Used:</w:t>
            </w:r>
          </w:p>
          <w:p w:rsidR="00155CF1" w:rsidRPr="006F4A4C" w:rsidRDefault="002873D4" w:rsidP="00155CF1">
            <w:pPr>
              <w:pStyle w:val="ListParagraph"/>
              <w:numPr>
                <w:ilvl w:val="0"/>
                <w:numId w:val="2"/>
              </w:numPr>
            </w:pPr>
            <w:r w:rsidRPr="006F4A4C">
              <w:t>CodeIgniter</w:t>
            </w:r>
            <w:r w:rsidR="006F4A4C" w:rsidRPr="006F4A4C">
              <w:t xml:space="preserve"> 2.2.6</w:t>
            </w:r>
          </w:p>
          <w:p w:rsidR="006F4A4C" w:rsidRPr="006F4A4C" w:rsidRDefault="006F4A4C" w:rsidP="00155CF1">
            <w:pPr>
              <w:pStyle w:val="ListParagraph"/>
              <w:numPr>
                <w:ilvl w:val="0"/>
                <w:numId w:val="2"/>
              </w:numPr>
            </w:pPr>
            <w:r w:rsidRPr="006F4A4C">
              <w:t>MYSQL</w:t>
            </w:r>
          </w:p>
          <w:p w:rsidR="006F4A4C" w:rsidRPr="006F4A4C" w:rsidRDefault="006F4A4C" w:rsidP="00155CF1">
            <w:pPr>
              <w:pStyle w:val="ListParagraph"/>
              <w:numPr>
                <w:ilvl w:val="0"/>
                <w:numId w:val="2"/>
              </w:numPr>
            </w:pPr>
            <w:r w:rsidRPr="006F4A4C">
              <w:t>JQUERY</w:t>
            </w:r>
          </w:p>
          <w:p w:rsidR="006F4A4C" w:rsidRPr="006F4A4C" w:rsidRDefault="006F4A4C" w:rsidP="00155CF1">
            <w:pPr>
              <w:pStyle w:val="ListParagraph"/>
              <w:numPr>
                <w:ilvl w:val="0"/>
                <w:numId w:val="2"/>
              </w:numPr>
            </w:pPr>
            <w:r w:rsidRPr="006F4A4C">
              <w:t>BOOTSTRAP</w:t>
            </w:r>
          </w:p>
          <w:p w:rsidR="006F4A4C" w:rsidRPr="006F4A4C" w:rsidRDefault="006F4A4C" w:rsidP="00155CF1">
            <w:pPr>
              <w:pStyle w:val="ListParagraph"/>
              <w:numPr>
                <w:ilvl w:val="0"/>
                <w:numId w:val="2"/>
              </w:numPr>
            </w:pPr>
            <w:r w:rsidRPr="006F4A4C">
              <w:t>HTML5</w:t>
            </w:r>
          </w:p>
          <w:p w:rsidR="006F4A4C" w:rsidRPr="00C00602" w:rsidRDefault="006F4A4C" w:rsidP="006F4A4C">
            <w:pPr>
              <w:pStyle w:val="ListParagraph"/>
              <w:numPr>
                <w:ilvl w:val="0"/>
                <w:numId w:val="1"/>
              </w:numPr>
              <w:rPr>
                <w:b/>
                <w:color w:val="355D7E" w:themeColor="accent1" w:themeShade="80"/>
              </w:rPr>
            </w:pPr>
            <w:r w:rsidRPr="00C00602">
              <w:rPr>
                <w:b/>
                <w:color w:val="355D7E" w:themeColor="accent1" w:themeShade="80"/>
              </w:rPr>
              <w:t>Job Portal</w:t>
            </w:r>
          </w:p>
          <w:p w:rsidR="006F4A4C" w:rsidRDefault="002873D4" w:rsidP="006F4A4C">
            <w:pPr>
              <w:ind w:left="360"/>
              <w:rPr>
                <w:b/>
              </w:rPr>
            </w:pPr>
            <w:r>
              <w:rPr>
                <w:b/>
              </w:rPr>
              <w:t>Description:</w:t>
            </w:r>
            <w:r w:rsidR="006F4A4C">
              <w:rPr>
                <w:b/>
              </w:rPr>
              <w:t xml:space="preserve"> This website involved the job seeker to search the jobs.</w:t>
            </w:r>
          </w:p>
          <w:p w:rsidR="006F4A4C" w:rsidRDefault="002873D4" w:rsidP="006F4A4C">
            <w:pPr>
              <w:ind w:left="360"/>
              <w:rPr>
                <w:b/>
              </w:rPr>
            </w:pPr>
            <w:r>
              <w:rPr>
                <w:b/>
              </w:rPr>
              <w:t>Technologies:</w:t>
            </w:r>
          </w:p>
          <w:p w:rsidR="006F4A4C" w:rsidRDefault="006F4A4C" w:rsidP="006F4A4C">
            <w:pPr>
              <w:pStyle w:val="ListParagraph"/>
              <w:numPr>
                <w:ilvl w:val="0"/>
                <w:numId w:val="2"/>
              </w:numPr>
              <w:rPr>
                <w:b/>
              </w:rPr>
            </w:pPr>
            <w:r>
              <w:rPr>
                <w:b/>
              </w:rPr>
              <w:t>MYSQL.</w:t>
            </w:r>
          </w:p>
          <w:p w:rsidR="006F4A4C" w:rsidRDefault="006F4A4C" w:rsidP="006F4A4C">
            <w:pPr>
              <w:pStyle w:val="ListParagraph"/>
              <w:numPr>
                <w:ilvl w:val="0"/>
                <w:numId w:val="2"/>
              </w:numPr>
              <w:rPr>
                <w:b/>
              </w:rPr>
            </w:pPr>
            <w:r>
              <w:rPr>
                <w:b/>
              </w:rPr>
              <w:t xml:space="preserve">BOOTSTRAP </w:t>
            </w:r>
          </w:p>
          <w:p w:rsidR="006F4A4C" w:rsidRPr="00C00602" w:rsidRDefault="006F4A4C" w:rsidP="006F4A4C">
            <w:pPr>
              <w:pStyle w:val="ListParagraph"/>
              <w:numPr>
                <w:ilvl w:val="0"/>
                <w:numId w:val="1"/>
              </w:numPr>
              <w:rPr>
                <w:b/>
                <w:color w:val="355D7E" w:themeColor="accent1" w:themeShade="80"/>
              </w:rPr>
            </w:pPr>
            <w:r w:rsidRPr="00C00602">
              <w:rPr>
                <w:b/>
                <w:color w:val="355D7E" w:themeColor="accent1" w:themeShade="80"/>
              </w:rPr>
              <w:t>Story Teller</w:t>
            </w:r>
          </w:p>
          <w:p w:rsidR="006F4A4C" w:rsidRPr="006F4A4C" w:rsidRDefault="002873D4" w:rsidP="006F4A4C">
            <w:pPr>
              <w:ind w:left="360"/>
              <w:rPr>
                <w:b/>
              </w:rPr>
            </w:pPr>
            <w:r>
              <w:rPr>
                <w:b/>
              </w:rPr>
              <w:t>Description:</w:t>
            </w:r>
            <w:r w:rsidR="006F4A4C">
              <w:rPr>
                <w:b/>
              </w:rPr>
              <w:t xml:space="preserve"> This website is used by </w:t>
            </w:r>
            <w:r>
              <w:rPr>
                <w:b/>
              </w:rPr>
              <w:t>children</w:t>
            </w:r>
            <w:r w:rsidR="006F4A4C">
              <w:rPr>
                <w:b/>
              </w:rPr>
              <w:t xml:space="preserve"> to find stories and videos.</w:t>
            </w:r>
          </w:p>
          <w:p w:rsidR="006F4A4C" w:rsidRDefault="006F4A4C" w:rsidP="006F4A4C">
            <w:pPr>
              <w:pStyle w:val="ListParagraph"/>
              <w:numPr>
                <w:ilvl w:val="0"/>
                <w:numId w:val="2"/>
              </w:numPr>
            </w:pPr>
            <w:r>
              <w:t xml:space="preserve">Created payment gateway plugin in </w:t>
            </w:r>
            <w:r w:rsidR="002873D4" w:rsidRPr="006F4A4C">
              <w:t>WordPress</w:t>
            </w:r>
          </w:p>
          <w:p w:rsidR="006F4A4C" w:rsidRPr="00C00602" w:rsidRDefault="006F4A4C" w:rsidP="006F4A4C">
            <w:pPr>
              <w:pStyle w:val="ListParagraph"/>
              <w:numPr>
                <w:ilvl w:val="0"/>
                <w:numId w:val="1"/>
              </w:numPr>
              <w:rPr>
                <w:b/>
                <w:color w:val="355D7E" w:themeColor="accent1" w:themeShade="80"/>
              </w:rPr>
            </w:pPr>
            <w:r w:rsidRPr="00C00602">
              <w:rPr>
                <w:b/>
                <w:color w:val="355D7E" w:themeColor="accent1" w:themeShade="80"/>
              </w:rPr>
              <w:t>Matrimonial Website</w:t>
            </w:r>
          </w:p>
          <w:p w:rsidR="006F4A4C" w:rsidRDefault="002873D4" w:rsidP="006F4A4C">
            <w:pPr>
              <w:ind w:left="360"/>
            </w:pPr>
            <w:r>
              <w:t>Description:</w:t>
            </w:r>
            <w:r w:rsidR="006F4A4C">
              <w:t xml:space="preserve"> This website is used for matchmaking</w:t>
            </w:r>
          </w:p>
          <w:p w:rsidR="00C00602" w:rsidRDefault="002873D4" w:rsidP="006F4A4C">
            <w:pPr>
              <w:ind w:left="360"/>
            </w:pPr>
            <w:r>
              <w:t>Technologies</w:t>
            </w:r>
          </w:p>
          <w:p w:rsidR="006F4A4C" w:rsidRPr="006F4A4C" w:rsidRDefault="002873D4" w:rsidP="00C00602">
            <w:pPr>
              <w:pStyle w:val="ListParagraph"/>
              <w:numPr>
                <w:ilvl w:val="0"/>
                <w:numId w:val="2"/>
              </w:numPr>
            </w:pPr>
            <w:r>
              <w:t>CodeIgniter</w:t>
            </w:r>
            <w:r w:rsidR="00C00602">
              <w:t xml:space="preserve"> </w:t>
            </w:r>
            <w:r w:rsidR="006F4A4C" w:rsidRPr="006F4A4C">
              <w:t xml:space="preserve"> </w:t>
            </w:r>
          </w:p>
          <w:p w:rsidR="006F4A4C" w:rsidRPr="00C00602" w:rsidRDefault="00C00602" w:rsidP="00C00602">
            <w:pPr>
              <w:pStyle w:val="ListParagraph"/>
              <w:numPr>
                <w:ilvl w:val="0"/>
                <w:numId w:val="1"/>
              </w:numPr>
              <w:rPr>
                <w:b/>
              </w:rPr>
            </w:pPr>
            <w:r w:rsidRPr="00C00602">
              <w:rPr>
                <w:b/>
              </w:rPr>
              <w:t>Travel Book</w:t>
            </w:r>
          </w:p>
          <w:p w:rsidR="00C00602" w:rsidRDefault="002873D4" w:rsidP="00C00602">
            <w:pPr>
              <w:ind w:left="360"/>
            </w:pPr>
            <w:r>
              <w:lastRenderedPageBreak/>
              <w:t>Description:</w:t>
            </w:r>
            <w:r w:rsidR="00C00602">
              <w:t xml:space="preserve"> This website is used to book the holiday package.</w:t>
            </w:r>
          </w:p>
          <w:p w:rsidR="00C00602" w:rsidRDefault="00C00602" w:rsidP="00C00602">
            <w:pPr>
              <w:ind w:left="360"/>
            </w:pPr>
            <w:r>
              <w:t>Technologies</w:t>
            </w:r>
          </w:p>
          <w:p w:rsidR="00C00602" w:rsidRDefault="002873D4" w:rsidP="00C00602">
            <w:pPr>
              <w:ind w:left="360"/>
            </w:pPr>
            <w:r>
              <w:t>WordPress</w:t>
            </w:r>
            <w:r w:rsidR="00C00602">
              <w:t xml:space="preserve"> 3.0</w:t>
            </w:r>
          </w:p>
          <w:p w:rsidR="00C00602" w:rsidRDefault="00C00602" w:rsidP="00C00602">
            <w:pPr>
              <w:ind w:left="360"/>
            </w:pPr>
            <w:r>
              <w:t>CI</w:t>
            </w:r>
          </w:p>
          <w:p w:rsidR="00C00602" w:rsidRDefault="00C00602" w:rsidP="00C00602">
            <w:pPr>
              <w:ind w:left="360"/>
            </w:pPr>
            <w:r>
              <w:t xml:space="preserve">Payment </w:t>
            </w:r>
            <w:r w:rsidR="002873D4">
              <w:t>Gateway:</w:t>
            </w:r>
            <w:r>
              <w:t xml:space="preserve"> HDFC Bank</w:t>
            </w:r>
          </w:p>
          <w:p w:rsidR="006F4A4C" w:rsidRPr="006F4A4C" w:rsidRDefault="006F4A4C" w:rsidP="006F4A4C">
            <w:pPr>
              <w:rPr>
                <w:b/>
              </w:rPr>
            </w:pPr>
          </w:p>
          <w:p w:rsidR="00C352AE" w:rsidRDefault="00C00602" w:rsidP="00B359E4">
            <w:pPr>
              <w:pStyle w:val="Heading4"/>
            </w:pPr>
            <w:proofErr w:type="spellStart"/>
            <w:r>
              <w:t>Sybite</w:t>
            </w:r>
            <w:proofErr w:type="spellEnd"/>
            <w:r>
              <w:t xml:space="preserve"> Techn</w:t>
            </w:r>
            <w:r w:rsidR="00BA1E3E">
              <w:t>ol</w:t>
            </w:r>
            <w:r>
              <w:t>og</w:t>
            </w:r>
            <w:r w:rsidR="00BA1E3E">
              <w:t>ies</w:t>
            </w:r>
            <w:r w:rsidR="004D3011" w:rsidRPr="004D3011">
              <w:t xml:space="preserve"> </w:t>
            </w:r>
          </w:p>
          <w:p w:rsidR="004D3011" w:rsidRPr="00C352AE" w:rsidRDefault="00C00602" w:rsidP="00B359E4">
            <w:pPr>
              <w:pStyle w:val="Heading4"/>
            </w:pPr>
            <w:r>
              <w:t>PHP Developer</w:t>
            </w:r>
          </w:p>
          <w:p w:rsidR="004D3011" w:rsidRDefault="00C00602" w:rsidP="00B359E4">
            <w:pPr>
              <w:pStyle w:val="Date"/>
            </w:pPr>
            <w:r>
              <w:t>Feb 2015</w:t>
            </w:r>
            <w:r w:rsidR="004D3011" w:rsidRPr="004D3011">
              <w:t>–</w:t>
            </w:r>
            <w:r>
              <w:t xml:space="preserve"> June 2016 </w:t>
            </w:r>
          </w:p>
          <w:p w:rsidR="00C352AE" w:rsidRDefault="00C352AE" w:rsidP="00C352AE"/>
          <w:p w:rsidR="00C352AE" w:rsidRPr="00C00602" w:rsidRDefault="00C352AE" w:rsidP="00C352AE">
            <w:pPr>
              <w:pStyle w:val="ListParagraph"/>
              <w:numPr>
                <w:ilvl w:val="0"/>
                <w:numId w:val="1"/>
              </w:numPr>
              <w:rPr>
                <w:b/>
                <w:color w:val="355D7E" w:themeColor="accent1" w:themeShade="80"/>
              </w:rPr>
            </w:pPr>
            <w:r w:rsidRPr="00C00602">
              <w:rPr>
                <w:b/>
                <w:color w:val="355D7E" w:themeColor="accent1" w:themeShade="80"/>
              </w:rPr>
              <w:t>Job Portal</w:t>
            </w:r>
            <w:r>
              <w:rPr>
                <w:b/>
                <w:color w:val="355D7E" w:themeColor="accent1" w:themeShade="80"/>
              </w:rPr>
              <w:t xml:space="preserve"> </w:t>
            </w:r>
            <w:r w:rsidR="002873D4">
              <w:rPr>
                <w:b/>
                <w:color w:val="355D7E" w:themeColor="accent1" w:themeShade="80"/>
              </w:rPr>
              <w:t>(Career</w:t>
            </w:r>
            <w:r>
              <w:rPr>
                <w:b/>
                <w:color w:val="355D7E" w:themeColor="accent1" w:themeShade="80"/>
              </w:rPr>
              <w:t xml:space="preserve"> SOQ)</w:t>
            </w:r>
          </w:p>
          <w:p w:rsidR="00C352AE" w:rsidRDefault="002873D4" w:rsidP="00C352AE">
            <w:pPr>
              <w:ind w:left="360"/>
              <w:rPr>
                <w:b/>
              </w:rPr>
            </w:pPr>
            <w:r>
              <w:rPr>
                <w:b/>
              </w:rPr>
              <w:t>Description:</w:t>
            </w:r>
            <w:r w:rsidR="00C352AE">
              <w:rPr>
                <w:b/>
              </w:rPr>
              <w:t xml:space="preserve"> This website involved the job seeker to search the jobs.</w:t>
            </w:r>
          </w:p>
          <w:p w:rsidR="00C352AE" w:rsidRDefault="002873D4" w:rsidP="00C352AE">
            <w:pPr>
              <w:ind w:left="360"/>
              <w:rPr>
                <w:b/>
              </w:rPr>
            </w:pPr>
            <w:r>
              <w:rPr>
                <w:b/>
              </w:rPr>
              <w:t>Technologies:</w:t>
            </w:r>
          </w:p>
          <w:p w:rsidR="00C352AE" w:rsidRDefault="00C352AE" w:rsidP="00C352AE">
            <w:pPr>
              <w:pStyle w:val="ListParagraph"/>
              <w:numPr>
                <w:ilvl w:val="0"/>
                <w:numId w:val="2"/>
              </w:numPr>
              <w:rPr>
                <w:b/>
              </w:rPr>
            </w:pPr>
            <w:r>
              <w:rPr>
                <w:b/>
              </w:rPr>
              <w:t>MYSQL.</w:t>
            </w:r>
          </w:p>
          <w:p w:rsidR="00C352AE" w:rsidRDefault="00C352AE" w:rsidP="00C352AE">
            <w:pPr>
              <w:pStyle w:val="ListParagraph"/>
              <w:numPr>
                <w:ilvl w:val="0"/>
                <w:numId w:val="2"/>
              </w:numPr>
              <w:rPr>
                <w:b/>
              </w:rPr>
            </w:pPr>
            <w:r>
              <w:rPr>
                <w:b/>
              </w:rPr>
              <w:t xml:space="preserve">BOOTSTRAP </w:t>
            </w:r>
          </w:p>
          <w:p w:rsidR="00C352AE" w:rsidRPr="00C00602" w:rsidRDefault="00C352AE" w:rsidP="00C352AE">
            <w:pPr>
              <w:pStyle w:val="ListParagraph"/>
              <w:numPr>
                <w:ilvl w:val="0"/>
                <w:numId w:val="1"/>
              </w:numPr>
              <w:rPr>
                <w:b/>
                <w:color w:val="355D7E" w:themeColor="accent1" w:themeShade="80"/>
              </w:rPr>
            </w:pPr>
            <w:r w:rsidRPr="00C00602">
              <w:rPr>
                <w:b/>
                <w:color w:val="355D7E" w:themeColor="accent1" w:themeShade="80"/>
              </w:rPr>
              <w:t>Story Teller</w:t>
            </w:r>
          </w:p>
          <w:p w:rsidR="00C352AE" w:rsidRPr="006F4A4C" w:rsidRDefault="00BA1E3E" w:rsidP="00C352AE">
            <w:pPr>
              <w:ind w:left="360"/>
              <w:rPr>
                <w:b/>
              </w:rPr>
            </w:pPr>
            <w:r>
              <w:rPr>
                <w:b/>
              </w:rPr>
              <w:t>Description:</w:t>
            </w:r>
            <w:r w:rsidR="00C352AE">
              <w:rPr>
                <w:b/>
              </w:rPr>
              <w:t xml:space="preserve"> This website is used by </w:t>
            </w:r>
            <w:r w:rsidR="002873D4">
              <w:rPr>
                <w:b/>
              </w:rPr>
              <w:t>children</w:t>
            </w:r>
            <w:r w:rsidR="00C352AE">
              <w:rPr>
                <w:b/>
              </w:rPr>
              <w:t xml:space="preserve"> to find stories and videos.</w:t>
            </w:r>
          </w:p>
          <w:p w:rsidR="00C352AE" w:rsidRDefault="00C352AE" w:rsidP="00C352AE">
            <w:pPr>
              <w:pStyle w:val="ListParagraph"/>
              <w:numPr>
                <w:ilvl w:val="0"/>
                <w:numId w:val="2"/>
              </w:numPr>
            </w:pPr>
            <w:r>
              <w:t xml:space="preserve">Created payment gateway plugin in </w:t>
            </w:r>
            <w:r w:rsidR="002873D4" w:rsidRPr="006F4A4C">
              <w:t>WordPress</w:t>
            </w:r>
          </w:p>
          <w:p w:rsidR="00C352AE" w:rsidRPr="00C352AE" w:rsidRDefault="00C352AE" w:rsidP="00C352AE"/>
          <w:p w:rsidR="00C352AE" w:rsidRPr="00C00602" w:rsidRDefault="00036450" w:rsidP="00C352AE">
            <w:pPr>
              <w:pStyle w:val="ListParagraph"/>
              <w:numPr>
                <w:ilvl w:val="0"/>
                <w:numId w:val="1"/>
              </w:numPr>
              <w:rPr>
                <w:b/>
              </w:rPr>
            </w:pPr>
            <w:r w:rsidRPr="004D3011">
              <w:t xml:space="preserve"> </w:t>
            </w:r>
            <w:r w:rsidR="00C352AE" w:rsidRPr="00C00602">
              <w:rPr>
                <w:b/>
              </w:rPr>
              <w:t>Travel Book</w:t>
            </w:r>
          </w:p>
          <w:p w:rsidR="00C352AE" w:rsidRDefault="00BA1E3E" w:rsidP="00C352AE">
            <w:pPr>
              <w:ind w:left="360"/>
            </w:pPr>
            <w:r>
              <w:t>Description:</w:t>
            </w:r>
            <w:r w:rsidR="00C352AE">
              <w:t xml:space="preserve"> This website is used to book the holiday package.</w:t>
            </w:r>
          </w:p>
          <w:p w:rsidR="00C352AE" w:rsidRDefault="00C352AE" w:rsidP="00C352AE">
            <w:pPr>
              <w:ind w:left="360"/>
            </w:pPr>
            <w:r>
              <w:t>Technologies</w:t>
            </w:r>
          </w:p>
          <w:p w:rsidR="00C352AE" w:rsidRDefault="00BA1E3E" w:rsidP="00C352AE">
            <w:pPr>
              <w:ind w:left="360"/>
            </w:pPr>
            <w:r>
              <w:t>WordPress</w:t>
            </w:r>
            <w:r w:rsidR="00C352AE">
              <w:t xml:space="preserve"> 3.0</w:t>
            </w:r>
          </w:p>
          <w:p w:rsidR="00C352AE" w:rsidRDefault="00C352AE" w:rsidP="00C352AE">
            <w:pPr>
              <w:ind w:left="360"/>
            </w:pPr>
            <w:r>
              <w:t>CI</w:t>
            </w:r>
          </w:p>
          <w:p w:rsidR="00C352AE" w:rsidRDefault="00C352AE" w:rsidP="00C352AE">
            <w:pPr>
              <w:ind w:left="360"/>
            </w:pPr>
            <w:r>
              <w:t xml:space="preserve">Payment </w:t>
            </w:r>
            <w:r w:rsidR="00BA1E3E">
              <w:t>Gateway:</w:t>
            </w:r>
            <w:r>
              <w:t xml:space="preserve"> HDFC Bank</w:t>
            </w:r>
          </w:p>
          <w:p w:rsidR="00C352AE" w:rsidRDefault="00C352AE" w:rsidP="00C352AE">
            <w:pPr>
              <w:ind w:left="360"/>
            </w:pPr>
          </w:p>
          <w:p w:rsidR="00C352AE" w:rsidRPr="005D67D6" w:rsidRDefault="00C352AE" w:rsidP="00C352AE">
            <w:pPr>
              <w:ind w:left="360"/>
              <w:rPr>
                <w:b/>
              </w:rPr>
            </w:pPr>
            <w:r w:rsidRPr="005D67D6">
              <w:rPr>
                <w:b/>
              </w:rPr>
              <w:t xml:space="preserve">4) Video </w:t>
            </w:r>
            <w:r w:rsidR="00BA1E3E" w:rsidRPr="005D67D6">
              <w:rPr>
                <w:b/>
              </w:rPr>
              <w:t>Streaming</w:t>
            </w:r>
            <w:r w:rsidRPr="005D67D6">
              <w:rPr>
                <w:b/>
              </w:rPr>
              <w:t>.</w:t>
            </w:r>
          </w:p>
          <w:p w:rsidR="00C352AE" w:rsidRDefault="00BA1E3E" w:rsidP="00C352AE">
            <w:pPr>
              <w:ind w:left="360"/>
            </w:pPr>
            <w:r>
              <w:t>Description:</w:t>
            </w:r>
            <w:r w:rsidR="00C352AE">
              <w:t xml:space="preserve">  This website is used to </w:t>
            </w:r>
            <w:r>
              <w:t>HTML</w:t>
            </w:r>
            <w:r w:rsidR="00C352AE">
              <w:t xml:space="preserve"> the videos.</w:t>
            </w:r>
          </w:p>
          <w:p w:rsidR="00C352AE" w:rsidRDefault="00C352AE" w:rsidP="00C352AE">
            <w:pPr>
              <w:ind w:left="360"/>
            </w:pPr>
          </w:p>
          <w:p w:rsidR="00C352AE" w:rsidRPr="00C352AE" w:rsidRDefault="00C352AE" w:rsidP="00C352AE">
            <w:pPr>
              <w:ind w:left="360"/>
              <w:rPr>
                <w:b/>
              </w:rPr>
            </w:pPr>
            <w:r w:rsidRPr="00C352AE">
              <w:rPr>
                <w:b/>
              </w:rPr>
              <w:t>Technology</w:t>
            </w:r>
          </w:p>
          <w:p w:rsidR="00C352AE" w:rsidRPr="00C352AE" w:rsidRDefault="00C352AE" w:rsidP="00C352AE">
            <w:pPr>
              <w:pStyle w:val="ListParagraph"/>
              <w:numPr>
                <w:ilvl w:val="0"/>
                <w:numId w:val="2"/>
              </w:numPr>
            </w:pPr>
            <w:r w:rsidRPr="00C352AE">
              <w:t>JQUERY</w:t>
            </w:r>
          </w:p>
          <w:p w:rsidR="00C352AE" w:rsidRPr="00C352AE" w:rsidRDefault="00C352AE" w:rsidP="00C352AE">
            <w:pPr>
              <w:pStyle w:val="ListParagraph"/>
              <w:numPr>
                <w:ilvl w:val="0"/>
                <w:numId w:val="2"/>
              </w:numPr>
            </w:pPr>
            <w:r w:rsidRPr="00C352AE">
              <w:t xml:space="preserve">BOOTSTRAP </w:t>
            </w:r>
          </w:p>
          <w:p w:rsidR="00C352AE" w:rsidRPr="00C352AE" w:rsidRDefault="00C352AE" w:rsidP="00C352AE">
            <w:pPr>
              <w:pStyle w:val="ListParagraph"/>
              <w:numPr>
                <w:ilvl w:val="0"/>
                <w:numId w:val="2"/>
              </w:numPr>
            </w:pPr>
            <w:r w:rsidRPr="00C352AE">
              <w:t>LIQUID CSS</w:t>
            </w:r>
          </w:p>
          <w:p w:rsidR="00C352AE" w:rsidRPr="00C352AE" w:rsidRDefault="00C352AE" w:rsidP="00C352AE">
            <w:pPr>
              <w:pStyle w:val="ListParagraph"/>
              <w:numPr>
                <w:ilvl w:val="0"/>
                <w:numId w:val="2"/>
              </w:numPr>
            </w:pPr>
            <w:proofErr w:type="spellStart"/>
            <w:r w:rsidRPr="00C352AE">
              <w:t>Codeignitor</w:t>
            </w:r>
            <w:proofErr w:type="spellEnd"/>
          </w:p>
          <w:p w:rsidR="00C352AE" w:rsidRDefault="00C352AE" w:rsidP="00C352AE">
            <w:pPr>
              <w:pStyle w:val="ListParagraph"/>
              <w:numPr>
                <w:ilvl w:val="0"/>
                <w:numId w:val="2"/>
              </w:numPr>
            </w:pPr>
            <w:r>
              <w:t>Apache Server</w:t>
            </w:r>
            <w:r w:rsidR="005D67D6">
              <w:t xml:space="preserve"> to host videos</w:t>
            </w:r>
          </w:p>
          <w:p w:rsidR="004D3011" w:rsidRPr="004D3011" w:rsidRDefault="005D67D6" w:rsidP="004D3011">
            <w:pPr>
              <w:pStyle w:val="ListParagraph"/>
              <w:numPr>
                <w:ilvl w:val="0"/>
                <w:numId w:val="2"/>
              </w:numPr>
            </w:pPr>
            <w:r>
              <w:t>AVI Player – Playing WMV, MP4.</w:t>
            </w:r>
          </w:p>
          <w:p w:rsidR="004D3011" w:rsidRDefault="004D3011" w:rsidP="00036450"/>
          <w:p w:rsidR="00DB5544" w:rsidRDefault="005D67D6" w:rsidP="00B359E4">
            <w:pPr>
              <w:pStyle w:val="Heading4"/>
            </w:pPr>
            <w:proofErr w:type="spellStart"/>
            <w:r>
              <w:t>DreamTech</w:t>
            </w:r>
            <w:proofErr w:type="spellEnd"/>
          </w:p>
          <w:p w:rsidR="004D3011" w:rsidRPr="004D3011" w:rsidRDefault="005D67D6" w:rsidP="00B359E4">
            <w:pPr>
              <w:pStyle w:val="Heading4"/>
              <w:rPr>
                <w:bCs/>
              </w:rPr>
            </w:pPr>
            <w:r>
              <w:t>Programmer</w:t>
            </w:r>
          </w:p>
          <w:p w:rsidR="004D3011" w:rsidRPr="004D3011" w:rsidRDefault="005D67D6" w:rsidP="00B359E4">
            <w:pPr>
              <w:pStyle w:val="Date"/>
            </w:pPr>
            <w:r>
              <w:t>Dec 2011</w:t>
            </w:r>
            <w:r w:rsidR="004D3011" w:rsidRPr="004D3011">
              <w:t>–</w:t>
            </w:r>
            <w:r>
              <w:t>Dec 2013</w:t>
            </w:r>
          </w:p>
          <w:p w:rsidR="004D3011" w:rsidRPr="004D3011" w:rsidRDefault="005D67D6" w:rsidP="004D3011">
            <w:r>
              <w:t xml:space="preserve">Worked as </w:t>
            </w:r>
            <w:r w:rsidR="00036450" w:rsidRPr="004D3011">
              <w:t xml:space="preserve"> </w:t>
            </w:r>
          </w:p>
          <w:p w:rsidR="004D3011" w:rsidRDefault="005D67D6" w:rsidP="00036450">
            <w:r>
              <w:t>PNG to HTML converter</w:t>
            </w:r>
          </w:p>
          <w:p w:rsidR="005D67D6" w:rsidRDefault="005D67D6" w:rsidP="00036450">
            <w:r>
              <w:t xml:space="preserve">CSS and </w:t>
            </w:r>
            <w:proofErr w:type="spellStart"/>
            <w:r>
              <w:t>Javascript</w:t>
            </w:r>
            <w:proofErr w:type="spellEnd"/>
          </w:p>
          <w:p w:rsidR="005D67D6" w:rsidRDefault="005D67D6" w:rsidP="00036450"/>
          <w:p w:rsidR="005D67D6" w:rsidRDefault="005D67D6" w:rsidP="005D67D6">
            <w:pPr>
              <w:pStyle w:val="ListParagraph"/>
              <w:numPr>
                <w:ilvl w:val="0"/>
                <w:numId w:val="4"/>
              </w:numPr>
              <w:rPr>
                <w:b/>
              </w:rPr>
            </w:pPr>
            <w:r w:rsidRPr="00C00602">
              <w:rPr>
                <w:b/>
                <w:color w:val="355D7E" w:themeColor="accent1" w:themeShade="80"/>
              </w:rPr>
              <w:t>Angels</w:t>
            </w:r>
          </w:p>
          <w:p w:rsidR="005D67D6" w:rsidRPr="006F4A4C" w:rsidRDefault="00BA1E3E" w:rsidP="005D67D6">
            <w:pPr>
              <w:ind w:left="360"/>
            </w:pPr>
            <w:r>
              <w:rPr>
                <w:b/>
              </w:rPr>
              <w:t>Description:</w:t>
            </w:r>
            <w:r w:rsidR="005D67D6">
              <w:rPr>
                <w:b/>
              </w:rPr>
              <w:t xml:space="preserve"> </w:t>
            </w:r>
            <w:r w:rsidR="005D67D6" w:rsidRPr="006F4A4C">
              <w:t xml:space="preserve">This website was developed to show the short videos of </w:t>
            </w:r>
            <w:proofErr w:type="spellStart"/>
            <w:r w:rsidR="005D67D6" w:rsidRPr="006F4A4C">
              <w:t>rampwalk</w:t>
            </w:r>
            <w:proofErr w:type="spellEnd"/>
            <w:r w:rsidR="005D67D6" w:rsidRPr="006F4A4C">
              <w:t xml:space="preserve"> and used to </w:t>
            </w:r>
            <w:r w:rsidR="005D67D6">
              <w:t>d</w:t>
            </w:r>
            <w:r w:rsidR="005D67D6" w:rsidRPr="006F4A4C">
              <w:t>isplay the products used by the models.</w:t>
            </w:r>
          </w:p>
          <w:p w:rsidR="005D67D6" w:rsidRPr="006F4A4C" w:rsidRDefault="00BA1E3E" w:rsidP="005D67D6">
            <w:pPr>
              <w:ind w:left="360"/>
              <w:rPr>
                <w:b/>
              </w:rPr>
            </w:pPr>
            <w:r w:rsidRPr="006F4A4C">
              <w:rPr>
                <w:b/>
              </w:rPr>
              <w:t>Technology</w:t>
            </w:r>
            <w:r w:rsidR="005D67D6" w:rsidRPr="006F4A4C">
              <w:rPr>
                <w:b/>
              </w:rPr>
              <w:t xml:space="preserve"> </w:t>
            </w:r>
            <w:r w:rsidRPr="006F4A4C">
              <w:rPr>
                <w:b/>
              </w:rPr>
              <w:t>Used</w:t>
            </w:r>
            <w:r>
              <w:rPr>
                <w:b/>
              </w:rPr>
              <w:t>:</w:t>
            </w:r>
          </w:p>
          <w:p w:rsidR="005D67D6" w:rsidRDefault="005D67D6" w:rsidP="005D67D6">
            <w:pPr>
              <w:pStyle w:val="ListParagraph"/>
              <w:numPr>
                <w:ilvl w:val="0"/>
                <w:numId w:val="2"/>
              </w:numPr>
            </w:pPr>
            <w:r>
              <w:t>Core PHP</w:t>
            </w:r>
          </w:p>
          <w:p w:rsidR="005D67D6" w:rsidRDefault="005D67D6" w:rsidP="005D67D6">
            <w:pPr>
              <w:pStyle w:val="ListParagraph"/>
              <w:numPr>
                <w:ilvl w:val="0"/>
                <w:numId w:val="2"/>
              </w:numPr>
            </w:pPr>
            <w:r>
              <w:t>Breadcrumb NVXT</w:t>
            </w:r>
          </w:p>
          <w:p w:rsidR="005D67D6" w:rsidRDefault="005D67D6" w:rsidP="005D67D6">
            <w:pPr>
              <w:pStyle w:val="ListParagraph"/>
              <w:numPr>
                <w:ilvl w:val="0"/>
                <w:numId w:val="2"/>
              </w:numPr>
            </w:pPr>
            <w:r>
              <w:t>Custom post type UI</w:t>
            </w:r>
          </w:p>
          <w:p w:rsidR="005D67D6" w:rsidRDefault="005D67D6" w:rsidP="005D67D6">
            <w:pPr>
              <w:pStyle w:val="ListParagraph"/>
              <w:numPr>
                <w:ilvl w:val="0"/>
                <w:numId w:val="2"/>
              </w:numPr>
            </w:pPr>
            <w:r>
              <w:t>List Category Visit</w:t>
            </w:r>
          </w:p>
          <w:p w:rsidR="005D67D6" w:rsidRDefault="005D67D6" w:rsidP="005D67D6">
            <w:pPr>
              <w:pStyle w:val="ListParagraph"/>
              <w:numPr>
                <w:ilvl w:val="0"/>
                <w:numId w:val="2"/>
              </w:numPr>
            </w:pPr>
            <w:r>
              <w:t>Option Page</w:t>
            </w:r>
          </w:p>
          <w:p w:rsidR="005D67D6" w:rsidRDefault="005D67D6" w:rsidP="005D67D6">
            <w:pPr>
              <w:pStyle w:val="ListParagraph"/>
              <w:numPr>
                <w:ilvl w:val="0"/>
                <w:numId w:val="2"/>
              </w:numPr>
            </w:pPr>
            <w:r>
              <w:t>Pretty Photo</w:t>
            </w:r>
          </w:p>
          <w:p w:rsidR="005D67D6" w:rsidRDefault="005D67D6" w:rsidP="005D67D6">
            <w:pPr>
              <w:pStyle w:val="ListParagraph"/>
              <w:numPr>
                <w:ilvl w:val="0"/>
                <w:numId w:val="2"/>
              </w:numPr>
            </w:pPr>
            <w:r>
              <w:t>Advance Custom Field</w:t>
            </w:r>
          </w:p>
          <w:p w:rsidR="00DB5544" w:rsidRDefault="00DB5544" w:rsidP="00DB5544">
            <w:pPr>
              <w:pStyle w:val="ListParagraph"/>
              <w:numPr>
                <w:ilvl w:val="0"/>
                <w:numId w:val="4"/>
              </w:numPr>
            </w:pPr>
            <w:r>
              <w:t>Shopping cart</w:t>
            </w:r>
          </w:p>
          <w:p w:rsidR="00DB5544" w:rsidRDefault="00B10BA7" w:rsidP="00DB5544">
            <w:pPr>
              <w:ind w:left="360"/>
            </w:pPr>
            <w:r>
              <w:t>Description:</w:t>
            </w:r>
            <w:r w:rsidR="00DB5544">
              <w:t xml:space="preserve"> This website is used to display the news</w:t>
            </w:r>
          </w:p>
          <w:p w:rsidR="00DB5544" w:rsidRDefault="00DB5544" w:rsidP="00DB5544">
            <w:pPr>
              <w:ind w:left="360"/>
            </w:pPr>
            <w:r>
              <w:t>Used</w:t>
            </w:r>
          </w:p>
          <w:p w:rsidR="00DB5544" w:rsidRDefault="00BA1E3E" w:rsidP="00DB5544">
            <w:pPr>
              <w:ind w:left="360"/>
              <w:rPr>
                <w:b/>
              </w:rPr>
            </w:pPr>
            <w:r w:rsidRPr="00DB5544">
              <w:rPr>
                <w:b/>
              </w:rPr>
              <w:t>Technologies</w:t>
            </w:r>
            <w:r w:rsidR="00DB5544" w:rsidRPr="00DB5544">
              <w:rPr>
                <w:b/>
              </w:rPr>
              <w:t xml:space="preserve"> </w:t>
            </w:r>
            <w:r w:rsidRPr="00DB5544">
              <w:rPr>
                <w:b/>
              </w:rPr>
              <w:t>used</w:t>
            </w:r>
            <w:r>
              <w:rPr>
                <w:b/>
              </w:rPr>
              <w:t>:</w:t>
            </w:r>
          </w:p>
          <w:p w:rsidR="00DB5544" w:rsidRPr="00DB5544" w:rsidRDefault="00DB5544" w:rsidP="00DB5544">
            <w:pPr>
              <w:pStyle w:val="ListParagraph"/>
              <w:numPr>
                <w:ilvl w:val="0"/>
                <w:numId w:val="2"/>
              </w:numPr>
            </w:pPr>
            <w:proofErr w:type="spellStart"/>
            <w:r w:rsidRPr="00DB5544">
              <w:t>Opencart</w:t>
            </w:r>
            <w:proofErr w:type="spellEnd"/>
            <w:r w:rsidRPr="00DB5544">
              <w:t xml:space="preserve"> </w:t>
            </w:r>
          </w:p>
          <w:p w:rsidR="00DB5544" w:rsidRPr="00DB5544" w:rsidRDefault="00DB5544" w:rsidP="00DB5544">
            <w:pPr>
              <w:pStyle w:val="ListParagraph"/>
              <w:numPr>
                <w:ilvl w:val="0"/>
                <w:numId w:val="2"/>
              </w:numPr>
            </w:pPr>
            <w:r w:rsidRPr="00DB5544">
              <w:t>JQUERY</w:t>
            </w:r>
          </w:p>
          <w:p w:rsidR="00DB5544" w:rsidRPr="00DB5544" w:rsidRDefault="00DB5544" w:rsidP="00DB5544">
            <w:pPr>
              <w:pStyle w:val="ListParagraph"/>
              <w:numPr>
                <w:ilvl w:val="0"/>
                <w:numId w:val="2"/>
              </w:numPr>
            </w:pPr>
            <w:r w:rsidRPr="00DB5544">
              <w:t>CSS</w:t>
            </w:r>
          </w:p>
          <w:p w:rsidR="00DB5544" w:rsidRDefault="00DB5544" w:rsidP="00DB5544">
            <w:pPr>
              <w:pStyle w:val="ListParagraph"/>
              <w:numPr>
                <w:ilvl w:val="0"/>
                <w:numId w:val="4"/>
              </w:numPr>
            </w:pPr>
            <w:proofErr w:type="spellStart"/>
            <w:r>
              <w:t>Iparrot</w:t>
            </w:r>
            <w:proofErr w:type="spellEnd"/>
            <w:r>
              <w:t xml:space="preserve"> News TWS</w:t>
            </w:r>
          </w:p>
          <w:p w:rsidR="00DB5544" w:rsidRPr="00DB5544" w:rsidRDefault="00BA1E3E" w:rsidP="00DB5544">
            <w:pPr>
              <w:ind w:left="360"/>
              <w:rPr>
                <w:b/>
              </w:rPr>
            </w:pPr>
            <w:r w:rsidRPr="00DB5544">
              <w:rPr>
                <w:b/>
              </w:rPr>
              <w:lastRenderedPageBreak/>
              <w:t>Technologies</w:t>
            </w:r>
            <w:r w:rsidR="00DB5544" w:rsidRPr="00DB5544">
              <w:rPr>
                <w:b/>
              </w:rPr>
              <w:t xml:space="preserve"> </w:t>
            </w:r>
            <w:r w:rsidRPr="00DB5544">
              <w:rPr>
                <w:b/>
              </w:rPr>
              <w:t>used</w:t>
            </w:r>
            <w:r>
              <w:rPr>
                <w:b/>
              </w:rPr>
              <w:t>:</w:t>
            </w:r>
          </w:p>
          <w:p w:rsidR="00DB5544" w:rsidRDefault="00DB5544" w:rsidP="00DB5544">
            <w:pPr>
              <w:pStyle w:val="ListParagraph"/>
              <w:numPr>
                <w:ilvl w:val="0"/>
                <w:numId w:val="2"/>
              </w:numPr>
            </w:pPr>
            <w:proofErr w:type="spellStart"/>
            <w:r>
              <w:t>Fulltext</w:t>
            </w:r>
            <w:proofErr w:type="spellEnd"/>
            <w:r>
              <w:t xml:space="preserve"> RSS 3.2</w:t>
            </w:r>
          </w:p>
          <w:p w:rsidR="00DB5544" w:rsidRDefault="00DB5544" w:rsidP="00DB5544"/>
          <w:p w:rsidR="00DB5544" w:rsidRDefault="00DB5544" w:rsidP="00DB5544">
            <w:pPr>
              <w:ind w:left="360"/>
            </w:pPr>
          </w:p>
          <w:sdt>
            <w:sdtPr>
              <w:id w:val="1669594239"/>
              <w:placeholder>
                <w:docPart w:val="DDDF5397E7344EA4AC1FE38144D13159"/>
              </w:placeholder>
              <w:temporary/>
              <w:showingPlcHdr/>
              <w15:appearance w15:val="hidden"/>
            </w:sdt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bookmarkStart w:id="0" w:name="_GoBack"/>
        <w:bookmarkEnd w:id="0"/>
      </w:tr>
      <w:tr w:rsidR="00155CF1" w:rsidTr="001B2ABD">
        <w:tc>
          <w:tcPr>
            <w:tcW w:w="3600" w:type="dxa"/>
          </w:tcPr>
          <w:p w:rsidR="00155CF1" w:rsidRDefault="00155CF1" w:rsidP="00036450">
            <w:pPr>
              <w:pStyle w:val="Heading3"/>
            </w:pPr>
          </w:p>
        </w:tc>
        <w:tc>
          <w:tcPr>
            <w:tcW w:w="720" w:type="dxa"/>
          </w:tcPr>
          <w:p w:rsidR="00155CF1" w:rsidRDefault="00155CF1" w:rsidP="000C45FF">
            <w:pPr>
              <w:tabs>
                <w:tab w:val="left" w:pos="990"/>
              </w:tabs>
            </w:pPr>
          </w:p>
        </w:tc>
        <w:tc>
          <w:tcPr>
            <w:tcW w:w="6470" w:type="dxa"/>
          </w:tcPr>
          <w:p w:rsidR="00155CF1" w:rsidRDefault="00155CF1" w:rsidP="00036450">
            <w:pPr>
              <w:pStyle w:val="Heading2"/>
            </w:pPr>
          </w:p>
          <w:p w:rsidR="00155CF1" w:rsidRPr="00155CF1" w:rsidRDefault="00155CF1" w:rsidP="00155CF1"/>
        </w:tc>
      </w:tr>
    </w:tbl>
    <w:p w:rsidR="00DB5544" w:rsidRDefault="00DB5544" w:rsidP="000C45FF">
      <w:pPr>
        <w:tabs>
          <w:tab w:val="left" w:pos="990"/>
        </w:tabs>
      </w:pPr>
    </w:p>
    <w:sectPr w:rsidR="00DB5544"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7AF" w:rsidRDefault="001F57AF" w:rsidP="000C45FF">
      <w:r>
        <w:separator/>
      </w:r>
    </w:p>
  </w:endnote>
  <w:endnote w:type="continuationSeparator" w:id="0">
    <w:p w:rsidR="001F57AF" w:rsidRDefault="001F57A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7AF" w:rsidRDefault="001F57AF" w:rsidP="000C45FF">
      <w:r>
        <w:separator/>
      </w:r>
    </w:p>
  </w:footnote>
  <w:footnote w:type="continuationSeparator" w:id="0">
    <w:p w:rsidR="001F57AF" w:rsidRDefault="001F57A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496" w:rsidRDefault="008D6496">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96C63"/>
    <w:multiLevelType w:val="hybridMultilevel"/>
    <w:tmpl w:val="EFDC7C00"/>
    <w:lvl w:ilvl="0" w:tplc="8EBC64E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9271E"/>
    <w:multiLevelType w:val="hybridMultilevel"/>
    <w:tmpl w:val="E1D2E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61D06"/>
    <w:multiLevelType w:val="hybridMultilevel"/>
    <w:tmpl w:val="7F36B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D6C21"/>
    <w:multiLevelType w:val="hybridMultilevel"/>
    <w:tmpl w:val="7F36B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F2"/>
    <w:rsid w:val="00036450"/>
    <w:rsid w:val="00094499"/>
    <w:rsid w:val="000C45FF"/>
    <w:rsid w:val="000D13BA"/>
    <w:rsid w:val="000E27B4"/>
    <w:rsid w:val="000E3FD1"/>
    <w:rsid w:val="00112054"/>
    <w:rsid w:val="001525E1"/>
    <w:rsid w:val="00155CF1"/>
    <w:rsid w:val="00180329"/>
    <w:rsid w:val="0019001F"/>
    <w:rsid w:val="001A74A5"/>
    <w:rsid w:val="001B2ABD"/>
    <w:rsid w:val="001E0391"/>
    <w:rsid w:val="001E1759"/>
    <w:rsid w:val="001F1ECC"/>
    <w:rsid w:val="001F57AF"/>
    <w:rsid w:val="002400EB"/>
    <w:rsid w:val="00256CF7"/>
    <w:rsid w:val="00281FD5"/>
    <w:rsid w:val="002873D4"/>
    <w:rsid w:val="0030481B"/>
    <w:rsid w:val="003156FC"/>
    <w:rsid w:val="003254B5"/>
    <w:rsid w:val="0037121F"/>
    <w:rsid w:val="003A6B7D"/>
    <w:rsid w:val="003B06CA"/>
    <w:rsid w:val="004071FC"/>
    <w:rsid w:val="00445947"/>
    <w:rsid w:val="004813B3"/>
    <w:rsid w:val="00496591"/>
    <w:rsid w:val="004C63E4"/>
    <w:rsid w:val="004D3011"/>
    <w:rsid w:val="005262AC"/>
    <w:rsid w:val="005D67D6"/>
    <w:rsid w:val="005E39D5"/>
    <w:rsid w:val="00600670"/>
    <w:rsid w:val="0062123A"/>
    <w:rsid w:val="00646E75"/>
    <w:rsid w:val="006771D0"/>
    <w:rsid w:val="006F4A4C"/>
    <w:rsid w:val="00715FCB"/>
    <w:rsid w:val="00743101"/>
    <w:rsid w:val="007775E1"/>
    <w:rsid w:val="007867A0"/>
    <w:rsid w:val="007927F5"/>
    <w:rsid w:val="00802CA0"/>
    <w:rsid w:val="008D6496"/>
    <w:rsid w:val="009260CD"/>
    <w:rsid w:val="00952C25"/>
    <w:rsid w:val="00A1301B"/>
    <w:rsid w:val="00A2118D"/>
    <w:rsid w:val="00AD76E2"/>
    <w:rsid w:val="00B10BA7"/>
    <w:rsid w:val="00B20152"/>
    <w:rsid w:val="00B359E4"/>
    <w:rsid w:val="00B57D98"/>
    <w:rsid w:val="00B70850"/>
    <w:rsid w:val="00BA1E3E"/>
    <w:rsid w:val="00C00602"/>
    <w:rsid w:val="00C066B6"/>
    <w:rsid w:val="00C352AE"/>
    <w:rsid w:val="00C37BA1"/>
    <w:rsid w:val="00C4674C"/>
    <w:rsid w:val="00C506CF"/>
    <w:rsid w:val="00C72BED"/>
    <w:rsid w:val="00C93DF2"/>
    <w:rsid w:val="00C9578B"/>
    <w:rsid w:val="00CB0055"/>
    <w:rsid w:val="00D2522B"/>
    <w:rsid w:val="00D422DE"/>
    <w:rsid w:val="00D5459D"/>
    <w:rsid w:val="00DA1F4D"/>
    <w:rsid w:val="00DB5544"/>
    <w:rsid w:val="00DD172A"/>
    <w:rsid w:val="00E25A26"/>
    <w:rsid w:val="00E4381A"/>
    <w:rsid w:val="00E55D74"/>
    <w:rsid w:val="00EC58E9"/>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F30C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C93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esh.am.kumar\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CodeIgnitor</c:v>
                </c:pt>
                <c:pt idx="1">
                  <c:v>Wordpress</c:v>
                </c:pt>
                <c:pt idx="2">
                  <c:v>Jumla</c:v>
                </c:pt>
                <c:pt idx="3">
                  <c:v>Zend</c:v>
                </c:pt>
                <c:pt idx="4">
                  <c:v>Cake PHP</c:v>
                </c:pt>
                <c:pt idx="5">
                  <c:v>Core PHP</c:v>
                </c:pt>
              </c:strCache>
            </c:strRef>
          </c:cat>
          <c:val>
            <c:numRef>
              <c:f>Sheet1!$B$2:$B$7</c:f>
              <c:numCache>
                <c:formatCode>General</c:formatCode>
                <c:ptCount val="6"/>
                <c:pt idx="0">
                  <c:v>75</c:v>
                </c:pt>
                <c:pt idx="1">
                  <c:v>60</c:v>
                </c:pt>
                <c:pt idx="2">
                  <c:v>75</c:v>
                </c:pt>
                <c:pt idx="3">
                  <c:v>60</c:v>
                </c:pt>
                <c:pt idx="4">
                  <c:v>20</c:v>
                </c:pt>
                <c:pt idx="5">
                  <c:v>40</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BF306A58214711A3A7B497640C060E"/>
        <w:category>
          <w:name w:val="General"/>
          <w:gallery w:val="placeholder"/>
        </w:category>
        <w:types>
          <w:type w:val="bbPlcHdr"/>
        </w:types>
        <w:behaviors>
          <w:behavior w:val="content"/>
        </w:behaviors>
        <w:guid w:val="{7EEC7BB0-BD1C-4AAD-9258-D58E24065368}"/>
      </w:docPartPr>
      <w:docPartBody>
        <w:p w:rsidR="006D170D" w:rsidRDefault="00313247">
          <w:pPr>
            <w:pStyle w:val="C0BF306A58214711A3A7B497640C060E"/>
          </w:pPr>
          <w:r w:rsidRPr="00D5459D">
            <w:t>Profile</w:t>
          </w:r>
        </w:p>
      </w:docPartBody>
    </w:docPart>
    <w:docPart>
      <w:docPartPr>
        <w:name w:val="5E5A0ACF26D04158B080E415BCCDA757"/>
        <w:category>
          <w:name w:val="General"/>
          <w:gallery w:val="placeholder"/>
        </w:category>
        <w:types>
          <w:type w:val="bbPlcHdr"/>
        </w:types>
        <w:behaviors>
          <w:behavior w:val="content"/>
        </w:behaviors>
        <w:guid w:val="{2EFA4BF6-DFE8-45DB-A2FB-691F0F3E51C9}"/>
      </w:docPartPr>
      <w:docPartBody>
        <w:p w:rsidR="006D170D" w:rsidRDefault="00313247" w:rsidP="00313247">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313247" w:rsidRDefault="00313247" w:rsidP="00313247"/>
        <w:p w:rsidR="00313247" w:rsidRDefault="00313247">
          <w:pPr>
            <w:pStyle w:val="5E5A0ACF26D04158B080E415BCCDA757"/>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3389504023FE44748DC01F8F68BD4A4B"/>
        <w:category>
          <w:name w:val="General"/>
          <w:gallery w:val="placeholder"/>
        </w:category>
        <w:types>
          <w:type w:val="bbPlcHdr"/>
        </w:types>
        <w:behaviors>
          <w:behavior w:val="content"/>
        </w:behaviors>
        <w:guid w:val="{3C41F2E9-E6A6-4CD7-88F2-E6CB27F4D3E2}"/>
      </w:docPartPr>
      <w:docPartBody>
        <w:p w:rsidR="00313247" w:rsidRDefault="00313247">
          <w:pPr>
            <w:pStyle w:val="3389504023FE44748DC01F8F68BD4A4B"/>
          </w:pPr>
          <w:r w:rsidRPr="00CB0055">
            <w:t>Contact</w:t>
          </w:r>
        </w:p>
      </w:docPartBody>
    </w:docPart>
    <w:docPart>
      <w:docPartPr>
        <w:name w:val="A550921B58D74FB0BD7F9EBECA6779EF"/>
        <w:category>
          <w:name w:val="General"/>
          <w:gallery w:val="placeholder"/>
        </w:category>
        <w:types>
          <w:type w:val="bbPlcHdr"/>
        </w:types>
        <w:behaviors>
          <w:behavior w:val="content"/>
        </w:behaviors>
        <w:guid w:val="{D15325CD-8AD2-44D2-AF93-CDAA5FAC3211}"/>
      </w:docPartPr>
      <w:docPartBody>
        <w:p w:rsidR="00313247" w:rsidRDefault="00313247">
          <w:pPr>
            <w:pStyle w:val="A550921B58D74FB0BD7F9EBECA6779EF"/>
          </w:pPr>
          <w:r w:rsidRPr="004D3011">
            <w:t>PHONE:</w:t>
          </w:r>
        </w:p>
      </w:docPartBody>
    </w:docPart>
    <w:docPart>
      <w:docPartPr>
        <w:name w:val="59E8ADDED07F466BA25C8E154ED922D6"/>
        <w:category>
          <w:name w:val="General"/>
          <w:gallery w:val="placeholder"/>
        </w:category>
        <w:types>
          <w:type w:val="bbPlcHdr"/>
        </w:types>
        <w:behaviors>
          <w:behavior w:val="content"/>
        </w:behaviors>
        <w:guid w:val="{3E5808C7-FAD7-4F8D-BEA0-0A0F754D6B3E}"/>
      </w:docPartPr>
      <w:docPartBody>
        <w:p w:rsidR="00313247" w:rsidRDefault="00313247">
          <w:pPr>
            <w:pStyle w:val="59E8ADDED07F466BA25C8E154ED922D6"/>
          </w:pPr>
          <w:r w:rsidRPr="004D3011">
            <w:t>EMAIL:</w:t>
          </w:r>
        </w:p>
      </w:docPartBody>
    </w:docPart>
    <w:docPart>
      <w:docPartPr>
        <w:name w:val="4E815852EFD74F359E8B83698AECBE14"/>
        <w:category>
          <w:name w:val="General"/>
          <w:gallery w:val="placeholder"/>
        </w:category>
        <w:types>
          <w:type w:val="bbPlcHdr"/>
        </w:types>
        <w:behaviors>
          <w:behavior w:val="content"/>
        </w:behaviors>
        <w:guid w:val="{99048B9A-9746-4F22-9763-B81FC3FE6C6E}"/>
      </w:docPartPr>
      <w:docPartBody>
        <w:p w:rsidR="00313247" w:rsidRDefault="00313247">
          <w:pPr>
            <w:pStyle w:val="4E815852EFD74F359E8B83698AECBE14"/>
          </w:pPr>
          <w:r w:rsidRPr="00CB0055">
            <w:t>Hobbies</w:t>
          </w:r>
        </w:p>
      </w:docPartBody>
    </w:docPart>
    <w:docPart>
      <w:docPartPr>
        <w:name w:val="8D41D523D4734B3A91DED9EB4F9EB402"/>
        <w:category>
          <w:name w:val="General"/>
          <w:gallery w:val="placeholder"/>
        </w:category>
        <w:types>
          <w:type w:val="bbPlcHdr"/>
        </w:types>
        <w:behaviors>
          <w:behavior w:val="content"/>
        </w:behaviors>
        <w:guid w:val="{3696363B-6BAC-45F2-BA94-210FA422B62D}"/>
      </w:docPartPr>
      <w:docPartBody>
        <w:p w:rsidR="00313247" w:rsidRDefault="00313247">
          <w:pPr>
            <w:pStyle w:val="8D41D523D4734B3A91DED9EB4F9EB402"/>
          </w:pPr>
          <w:r w:rsidRPr="00036450">
            <w:t>EDUCATION</w:t>
          </w:r>
        </w:p>
      </w:docPartBody>
    </w:docPart>
    <w:docPart>
      <w:docPartPr>
        <w:name w:val="F71BBF1B55F84843B47388913D4DB7C1"/>
        <w:category>
          <w:name w:val="General"/>
          <w:gallery w:val="placeholder"/>
        </w:category>
        <w:types>
          <w:type w:val="bbPlcHdr"/>
        </w:types>
        <w:behaviors>
          <w:behavior w:val="content"/>
        </w:behaviors>
        <w:guid w:val="{4AC67072-5829-465F-94AF-3795F29AAE24}"/>
      </w:docPartPr>
      <w:docPartBody>
        <w:p w:rsidR="00313247" w:rsidRDefault="00313247">
          <w:pPr>
            <w:pStyle w:val="F71BBF1B55F84843B47388913D4DB7C1"/>
          </w:pPr>
          <w:r w:rsidRPr="00036450">
            <w:t>WORK EXPERIENCE</w:t>
          </w:r>
        </w:p>
      </w:docPartBody>
    </w:docPart>
    <w:docPart>
      <w:docPartPr>
        <w:name w:val="DDDF5397E7344EA4AC1FE38144D13159"/>
        <w:category>
          <w:name w:val="General"/>
          <w:gallery w:val="placeholder"/>
        </w:category>
        <w:types>
          <w:type w:val="bbPlcHdr"/>
        </w:types>
        <w:behaviors>
          <w:behavior w:val="content"/>
        </w:behaviors>
        <w:guid w:val="{9FCE28AD-F8C7-4137-A0EC-65C3D2329B12}"/>
      </w:docPartPr>
      <w:docPartBody>
        <w:p w:rsidR="00313247" w:rsidRDefault="00313247">
          <w:pPr>
            <w:pStyle w:val="DDDF5397E7344EA4AC1FE38144D13159"/>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47"/>
    <w:rsid w:val="00313247"/>
    <w:rsid w:val="006D170D"/>
    <w:rsid w:val="00A2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F8C5B724C4400A3F0C7BAE9BFD83F">
    <w:name w:val="DE0F8C5B724C4400A3F0C7BAE9BFD83F"/>
  </w:style>
  <w:style w:type="paragraph" w:customStyle="1" w:styleId="9B9219DE77D2494BB082C404343A0AEA">
    <w:name w:val="9B9219DE77D2494BB082C404343A0AEA"/>
  </w:style>
  <w:style w:type="paragraph" w:customStyle="1" w:styleId="C0BF306A58214711A3A7B497640C060E">
    <w:name w:val="C0BF306A58214711A3A7B497640C060E"/>
  </w:style>
  <w:style w:type="paragraph" w:customStyle="1" w:styleId="5E5A0ACF26D04158B080E415BCCDA757">
    <w:name w:val="5E5A0ACF26D04158B080E415BCCDA757"/>
  </w:style>
  <w:style w:type="paragraph" w:customStyle="1" w:styleId="3389504023FE44748DC01F8F68BD4A4B">
    <w:name w:val="3389504023FE44748DC01F8F68BD4A4B"/>
  </w:style>
  <w:style w:type="paragraph" w:customStyle="1" w:styleId="A550921B58D74FB0BD7F9EBECA6779EF">
    <w:name w:val="A550921B58D74FB0BD7F9EBECA6779EF"/>
  </w:style>
  <w:style w:type="paragraph" w:customStyle="1" w:styleId="EB06B59241AF4B74A34F600C1691A63E">
    <w:name w:val="EB06B59241AF4B74A34F600C1691A63E"/>
  </w:style>
  <w:style w:type="paragraph" w:customStyle="1" w:styleId="DC9A019E186147FAA7C7CD162DF0DE1C">
    <w:name w:val="DC9A019E186147FAA7C7CD162DF0DE1C"/>
  </w:style>
  <w:style w:type="paragraph" w:customStyle="1" w:styleId="D116F1681D8747A382D9DFDA553F4992">
    <w:name w:val="D116F1681D8747A382D9DFDA553F4992"/>
  </w:style>
  <w:style w:type="paragraph" w:customStyle="1" w:styleId="59E8ADDED07F466BA25C8E154ED922D6">
    <w:name w:val="59E8ADDED07F466BA25C8E154ED922D6"/>
  </w:style>
  <w:style w:type="character" w:styleId="Hyperlink">
    <w:name w:val="Hyperlink"/>
    <w:basedOn w:val="DefaultParagraphFont"/>
    <w:uiPriority w:val="99"/>
    <w:unhideWhenUsed/>
    <w:rPr>
      <w:color w:val="C45911" w:themeColor="accent2" w:themeShade="BF"/>
      <w:u w:val="single"/>
    </w:rPr>
  </w:style>
  <w:style w:type="paragraph" w:customStyle="1" w:styleId="AC86476AFCF64866A6DAB24109B2B59A">
    <w:name w:val="AC86476AFCF64866A6DAB24109B2B59A"/>
  </w:style>
  <w:style w:type="paragraph" w:customStyle="1" w:styleId="4E815852EFD74F359E8B83698AECBE14">
    <w:name w:val="4E815852EFD74F359E8B83698AECBE14"/>
  </w:style>
  <w:style w:type="paragraph" w:customStyle="1" w:styleId="4C7CF3DFBE9941EA87F9DA8A11C2770F">
    <w:name w:val="4C7CF3DFBE9941EA87F9DA8A11C2770F"/>
  </w:style>
  <w:style w:type="paragraph" w:customStyle="1" w:styleId="2245E90FF00E4C6F92554F87692EBFA6">
    <w:name w:val="2245E90FF00E4C6F92554F87692EBFA6"/>
  </w:style>
  <w:style w:type="paragraph" w:customStyle="1" w:styleId="53149F31C366406D8A37509C78D09C50">
    <w:name w:val="53149F31C366406D8A37509C78D09C50"/>
  </w:style>
  <w:style w:type="paragraph" w:customStyle="1" w:styleId="7D178C7F373C43CE801003AF7E76875B">
    <w:name w:val="7D178C7F373C43CE801003AF7E76875B"/>
  </w:style>
  <w:style w:type="paragraph" w:customStyle="1" w:styleId="8D41D523D4734B3A91DED9EB4F9EB402">
    <w:name w:val="8D41D523D4734B3A91DED9EB4F9EB402"/>
  </w:style>
  <w:style w:type="paragraph" w:customStyle="1" w:styleId="A7B875A2506F49DDAD05A82A8CFE01A9">
    <w:name w:val="A7B875A2506F49DDAD05A82A8CFE01A9"/>
  </w:style>
  <w:style w:type="paragraph" w:customStyle="1" w:styleId="FFE35F91D6114239ADA1A21467970510">
    <w:name w:val="FFE35F91D6114239ADA1A21467970510"/>
  </w:style>
  <w:style w:type="paragraph" w:customStyle="1" w:styleId="B29BC98DF34541F3B5E04F222B9A126B">
    <w:name w:val="B29BC98DF34541F3B5E04F222B9A126B"/>
  </w:style>
  <w:style w:type="paragraph" w:customStyle="1" w:styleId="5A9BA50738734E28853131B7482237C1">
    <w:name w:val="5A9BA50738734E28853131B7482237C1"/>
  </w:style>
  <w:style w:type="paragraph" w:customStyle="1" w:styleId="A0CA5C5A49C34FD5ACD4C7ADB8D1631E">
    <w:name w:val="A0CA5C5A49C34FD5ACD4C7ADB8D1631E"/>
  </w:style>
  <w:style w:type="paragraph" w:customStyle="1" w:styleId="01534A1F59C34793BC695915A623FDB8">
    <w:name w:val="01534A1F59C34793BC695915A623FDB8"/>
  </w:style>
  <w:style w:type="paragraph" w:customStyle="1" w:styleId="B0E3C32A11D74771A8B48CBEF2ADF20D">
    <w:name w:val="B0E3C32A11D74771A8B48CBEF2ADF20D"/>
  </w:style>
  <w:style w:type="paragraph" w:customStyle="1" w:styleId="F71BBF1B55F84843B47388913D4DB7C1">
    <w:name w:val="F71BBF1B55F84843B47388913D4DB7C1"/>
  </w:style>
  <w:style w:type="paragraph" w:customStyle="1" w:styleId="47FB6A3ADC3847A981500627A500F31B">
    <w:name w:val="47FB6A3ADC3847A981500627A500F31B"/>
  </w:style>
  <w:style w:type="paragraph" w:customStyle="1" w:styleId="D339D09AB1094D3CBDB4B0B4D86A4324">
    <w:name w:val="D339D09AB1094D3CBDB4B0B4D86A4324"/>
  </w:style>
  <w:style w:type="paragraph" w:customStyle="1" w:styleId="E04E97FF409545C5B2817AD564CEAAA8">
    <w:name w:val="E04E97FF409545C5B2817AD564CEAAA8"/>
  </w:style>
  <w:style w:type="paragraph" w:customStyle="1" w:styleId="8DDB5DD75127482AAC19B536F80DC72E">
    <w:name w:val="8DDB5DD75127482AAC19B536F80DC72E"/>
  </w:style>
  <w:style w:type="paragraph" w:customStyle="1" w:styleId="4200837B50B74369B55183D6C52D4012">
    <w:name w:val="4200837B50B74369B55183D6C52D4012"/>
  </w:style>
  <w:style w:type="paragraph" w:customStyle="1" w:styleId="F1A109159C32436AAE6D99EA49C0AE27">
    <w:name w:val="F1A109159C32436AAE6D99EA49C0AE27"/>
  </w:style>
  <w:style w:type="paragraph" w:customStyle="1" w:styleId="53F15B143D43412DA13A932BC64AAFA3">
    <w:name w:val="53F15B143D43412DA13A932BC64AAFA3"/>
  </w:style>
  <w:style w:type="paragraph" w:customStyle="1" w:styleId="70D25FBFD74C40A1BE62002D4B5AEFC6">
    <w:name w:val="70D25FBFD74C40A1BE62002D4B5AEFC6"/>
  </w:style>
  <w:style w:type="paragraph" w:customStyle="1" w:styleId="1B78BACFEFCA49DEA759FF4B3EA11019">
    <w:name w:val="1B78BACFEFCA49DEA759FF4B3EA11019"/>
  </w:style>
  <w:style w:type="paragraph" w:customStyle="1" w:styleId="32AD095172754207B4BDF32A5ED16784">
    <w:name w:val="32AD095172754207B4BDF32A5ED16784"/>
  </w:style>
  <w:style w:type="paragraph" w:customStyle="1" w:styleId="57FD7B93D6934F0DBB75F91116B10564">
    <w:name w:val="57FD7B93D6934F0DBB75F91116B10564"/>
  </w:style>
  <w:style w:type="paragraph" w:customStyle="1" w:styleId="2938C143F6CD4F93A4149053FBBA146A">
    <w:name w:val="2938C143F6CD4F93A4149053FBBA146A"/>
  </w:style>
  <w:style w:type="paragraph" w:customStyle="1" w:styleId="4EBF434F0C28434F9902B87C0AB40BCF">
    <w:name w:val="4EBF434F0C28434F9902B87C0AB40BCF"/>
  </w:style>
  <w:style w:type="paragraph" w:customStyle="1" w:styleId="E9F7925E4DA14CEE80B74C28F2CE9A0A">
    <w:name w:val="E9F7925E4DA14CEE80B74C28F2CE9A0A"/>
  </w:style>
  <w:style w:type="paragraph" w:customStyle="1" w:styleId="33AFA3C97DC74C109B9B1EC4F7010A41">
    <w:name w:val="33AFA3C97DC74C109B9B1EC4F7010A4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DDF5397E7344EA4AC1FE38144D13159">
    <w:name w:val="DDDF5397E7344EA4AC1FE38144D13159"/>
  </w:style>
  <w:style w:type="paragraph" w:customStyle="1" w:styleId="025910FFEB8343EB83280E461956E9F0">
    <w:name w:val="025910FFEB8343EB83280E461956E9F0"/>
    <w:rsid w:val="00313247"/>
  </w:style>
  <w:style w:type="paragraph" w:customStyle="1" w:styleId="B1EAE7058BCD442B9D3BBE977F07475F">
    <w:name w:val="B1EAE7058BCD442B9D3BBE977F07475F"/>
    <w:rsid w:val="00313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2019-03-07T05:38:00Z</dcterms:created>
  <dcterms:modified xsi:type="dcterms:W3CDTF">2019-03-17T06:13:00Z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